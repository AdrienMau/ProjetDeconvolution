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01A" w:rsidRDefault="00A3101A" w:rsidP="00CF3AD8">
      <w:pPr>
        <w:pStyle w:val="Titre1"/>
      </w:pPr>
    </w:p>
    <w:p w:rsidR="00A3101A" w:rsidRDefault="00A3101A" w:rsidP="00CF3AD8">
      <w:pPr>
        <w:pStyle w:val="Titre1"/>
      </w:pPr>
    </w:p>
    <w:p w:rsidR="00A3101A" w:rsidRDefault="00A3101A" w:rsidP="00CF3AD8">
      <w:pPr>
        <w:pStyle w:val="Titre1"/>
      </w:pPr>
    </w:p>
    <w:p w:rsidR="00A3101A" w:rsidRDefault="00A3101A" w:rsidP="00CF3AD8">
      <w:pPr>
        <w:pStyle w:val="Titre1"/>
      </w:pPr>
    </w:p>
    <w:p w:rsidR="00A3101A" w:rsidRDefault="00A3101A" w:rsidP="00A3101A"/>
    <w:p w:rsidR="00A3101A" w:rsidRDefault="00A3101A" w:rsidP="00A3101A"/>
    <w:p w:rsidR="00A3101A" w:rsidRPr="00A3101A" w:rsidRDefault="00A3101A" w:rsidP="00A3101A">
      <w:r w:rsidRPr="00A3101A">
        <w:rPr>
          <w:noProof/>
          <w:lang w:eastAsia="fr-FR"/>
        </w:rPr>
        <w:drawing>
          <wp:anchor distT="0" distB="0" distL="114300" distR="114300" simplePos="0" relativeHeight="251679744" behindDoc="1" locked="0" layoutInCell="1" allowOverlap="1" wp14:anchorId="33F5C07C" wp14:editId="75E614CF">
            <wp:simplePos x="0" y="0"/>
            <wp:positionH relativeFrom="column">
              <wp:posOffset>-3222625</wp:posOffset>
            </wp:positionH>
            <wp:positionV relativeFrom="paragraph">
              <wp:posOffset>114300</wp:posOffset>
            </wp:positionV>
            <wp:extent cx="10346690" cy="3126740"/>
            <wp:effectExtent l="0" t="9525" r="6985" b="6985"/>
            <wp:wrapThrough wrapText="bothSides">
              <wp:wrapPolygon edited="0">
                <wp:start x="21620" y="66"/>
                <wp:lineTo x="25" y="66"/>
                <wp:lineTo x="25" y="21517"/>
                <wp:lineTo x="622" y="20727"/>
                <wp:lineTo x="21620" y="20727"/>
                <wp:lineTo x="21620" y="66"/>
              </wp:wrapPolygon>
            </wp:wrapThrough>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10346690" cy="31267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101A" w:rsidRDefault="00A3101A" w:rsidP="00CF3AD8">
      <w:pPr>
        <w:pStyle w:val="Titre1"/>
      </w:pPr>
    </w:p>
    <w:p w:rsidR="00A3101A" w:rsidRDefault="00A3101A" w:rsidP="00CF3AD8">
      <w:pPr>
        <w:pStyle w:val="Titre1"/>
      </w:pPr>
    </w:p>
    <w:p w:rsidR="00A3101A" w:rsidRDefault="00A3101A" w:rsidP="00CF3AD8">
      <w:pPr>
        <w:pStyle w:val="Titre1"/>
      </w:pPr>
    </w:p>
    <w:p w:rsidR="00A3101A" w:rsidRDefault="00A3101A" w:rsidP="00CF3AD8">
      <w:pPr>
        <w:pStyle w:val="Titre1"/>
      </w:pPr>
    </w:p>
    <w:p w:rsidR="00A3101A" w:rsidRDefault="00A3101A" w:rsidP="00CF3AD8">
      <w:pPr>
        <w:pStyle w:val="Titre1"/>
      </w:pPr>
    </w:p>
    <w:p w:rsidR="00A3101A" w:rsidRDefault="00A3101A" w:rsidP="00CF3AD8">
      <w:pPr>
        <w:pStyle w:val="Titre1"/>
      </w:pPr>
    </w:p>
    <w:p w:rsidR="00A3101A" w:rsidRDefault="00A3101A" w:rsidP="00CF3AD8">
      <w:pPr>
        <w:pStyle w:val="Titre1"/>
      </w:pPr>
    </w:p>
    <w:p w:rsidR="00A3101A" w:rsidRDefault="00A3101A" w:rsidP="00CF3AD8">
      <w:pPr>
        <w:pStyle w:val="Titre1"/>
      </w:pPr>
    </w:p>
    <w:p w:rsidR="00A3101A" w:rsidRDefault="00A3101A" w:rsidP="00CF3AD8">
      <w:pPr>
        <w:pStyle w:val="Titre1"/>
      </w:pPr>
    </w:p>
    <w:p w:rsidR="00A3101A" w:rsidRDefault="00A3101A" w:rsidP="00A3101A"/>
    <w:p w:rsidR="00A3101A" w:rsidRDefault="00A3101A" w:rsidP="00CF3AD8">
      <w:pPr>
        <w:pStyle w:val="Titre1"/>
        <w:rPr>
          <w:rFonts w:asciiTheme="minorHAnsi" w:eastAsiaTheme="minorEastAsia" w:hAnsiTheme="minorHAnsi" w:cstheme="minorBidi"/>
          <w:b w:val="0"/>
          <w:bCs w:val="0"/>
          <w:color w:val="auto"/>
          <w:sz w:val="22"/>
          <w:szCs w:val="22"/>
        </w:rPr>
      </w:pPr>
    </w:p>
    <w:p w:rsidR="00CF3AD8" w:rsidRPr="00CF3AD8" w:rsidRDefault="00CF3AD8" w:rsidP="00CF3AD8">
      <w:pPr>
        <w:pStyle w:val="Titre1"/>
      </w:pPr>
      <w:r w:rsidRPr="00CF3AD8">
        <w:t>Le programme :</w:t>
      </w:r>
    </w:p>
    <w:p w:rsidR="00CF3AD8" w:rsidRDefault="00CF3AD8">
      <w:r>
        <w:br/>
        <w:t>Créer avec l’outil Guide de Matlab, il peut être compilé pour s’</w:t>
      </w:r>
      <w:r w:rsidR="00D533E9">
        <w:t>exécuter</w:t>
      </w:r>
      <w:r>
        <w:t xml:space="preserve"> de façon autonome.</w:t>
      </w:r>
    </w:p>
    <w:p w:rsidR="00CF3AD8" w:rsidRDefault="00F33895">
      <w:r>
        <w:rPr>
          <w:noProof/>
          <w:lang w:eastAsia="fr-FR"/>
        </w:rPr>
        <mc:AlternateContent>
          <mc:Choice Requires="wps">
            <w:drawing>
              <wp:anchor distT="0" distB="0" distL="114300" distR="114300" simplePos="0" relativeHeight="251678720" behindDoc="0" locked="0" layoutInCell="1" allowOverlap="1" wp14:anchorId="612549F3" wp14:editId="6E92E6B6">
                <wp:simplePos x="0" y="0"/>
                <wp:positionH relativeFrom="column">
                  <wp:posOffset>3402330</wp:posOffset>
                </wp:positionH>
                <wp:positionV relativeFrom="paragraph">
                  <wp:posOffset>494754</wp:posOffset>
                </wp:positionV>
                <wp:extent cx="384810" cy="251460"/>
                <wp:effectExtent l="0" t="0" r="0" b="0"/>
                <wp:wrapNone/>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10" cy="251460"/>
                        </a:xfrm>
                        <a:prstGeom prst="rect">
                          <a:avLst/>
                        </a:prstGeom>
                        <a:noFill/>
                        <a:ln w="9525">
                          <a:noFill/>
                          <a:miter lim="800000"/>
                          <a:headEnd/>
                          <a:tailEnd/>
                        </a:ln>
                      </wps:spPr>
                      <wps:txbx>
                        <w:txbxContent>
                          <w:p w:rsidR="00F33895" w:rsidRPr="00F33895" w:rsidRDefault="00F33895" w:rsidP="00F33895">
                            <w:pPr>
                              <w:jc w:val="both"/>
                              <w:rPr>
                                <w:i/>
                                <w:color w:val="C00000"/>
                                <w:sz w:val="20"/>
                              </w:rPr>
                            </w:pPr>
                            <w:r w:rsidRPr="00F33895">
                              <w:rPr>
                                <w:i/>
                                <w:color w:val="C00000"/>
                                <w:sz w:val="20"/>
                              </w:rPr>
                              <w:t xml:space="preserve"> (</w:t>
                            </w:r>
                            <w:r>
                              <w:rPr>
                                <w:i/>
                                <w:color w:val="C00000"/>
                                <w:sz w:val="20"/>
                              </w:rPr>
                              <w:t>7</w:t>
                            </w:r>
                            <w:r w:rsidRPr="00F33895">
                              <w:rPr>
                                <w:i/>
                                <w:color w:val="C00000"/>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267.9pt;margin-top:38.95pt;width:30.3pt;height:19.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" filled="f" stroked="f">
                <v:textbox>
                  <w:txbxContent>
                    <w:p w:rsidR="00F33895" w:rsidRPr="00F33895" w:rsidRDefault="00F33895" w:rsidP="00F33895">
                      <w:pPr>
                        <w:jc w:val="both"/>
                        <w:rPr>
                          <w:i/>
                          <w:color w:val="C00000"/>
                          <w:sz w:val="20"/>
                        </w:rPr>
                      </w:pPr>
                      <w:r w:rsidRPr="00F33895">
                        <w:rPr>
                          <w:i/>
                          <w:color w:val="C00000"/>
                          <w:sz w:val="20"/>
                        </w:rPr>
                        <w:t xml:space="preserve"> (</w:t>
                      </w:r>
                      <w:r>
                        <w:rPr>
                          <w:i/>
                          <w:color w:val="C00000"/>
                          <w:sz w:val="20"/>
                        </w:rPr>
                        <w:t>7</w:t>
                      </w:r>
                      <w:r w:rsidRPr="00F33895">
                        <w:rPr>
                          <w:i/>
                          <w:color w:val="C00000"/>
                          <w:sz w:val="20"/>
                        </w:rPr>
                        <w:t>)</w:t>
                      </w:r>
                    </w:p>
                  </w:txbxContent>
                </v:textbox>
              </v:shape>
            </w:pict>
          </mc:Fallback>
        </mc:AlternateContent>
      </w:r>
      <w:r>
        <w:rPr>
          <w:noProof/>
          <w:lang w:eastAsia="fr-FR"/>
        </w:rPr>
        <mc:AlternateContent>
          <mc:Choice Requires="wps">
            <w:drawing>
              <wp:anchor distT="0" distB="0" distL="114300" distR="114300" simplePos="0" relativeHeight="251676672" behindDoc="0" locked="0" layoutInCell="1" allowOverlap="1" wp14:anchorId="1CE76C4B" wp14:editId="753232CA">
                <wp:simplePos x="0" y="0"/>
                <wp:positionH relativeFrom="column">
                  <wp:posOffset>-98514</wp:posOffset>
                </wp:positionH>
                <wp:positionV relativeFrom="paragraph">
                  <wp:posOffset>2965450</wp:posOffset>
                </wp:positionV>
                <wp:extent cx="384810" cy="251460"/>
                <wp:effectExtent l="0" t="0" r="0" b="0"/>
                <wp:wrapNone/>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10" cy="251460"/>
                        </a:xfrm>
                        <a:prstGeom prst="rect">
                          <a:avLst/>
                        </a:prstGeom>
                        <a:noFill/>
                        <a:ln w="9525">
                          <a:noFill/>
                          <a:miter lim="800000"/>
                          <a:headEnd/>
                          <a:tailEnd/>
                        </a:ln>
                      </wps:spPr>
                      <wps:txbx>
                        <w:txbxContent>
                          <w:p w:rsidR="00F33895" w:rsidRPr="00F33895" w:rsidRDefault="00F33895" w:rsidP="00F33895">
                            <w:pPr>
                              <w:jc w:val="both"/>
                              <w:rPr>
                                <w:i/>
                                <w:color w:val="C00000"/>
                                <w:sz w:val="20"/>
                              </w:rPr>
                            </w:pPr>
                            <w:r w:rsidRPr="00F33895">
                              <w:rPr>
                                <w:i/>
                                <w:color w:val="C00000"/>
                                <w:sz w:val="20"/>
                              </w:rPr>
                              <w:t xml:space="preserve"> (</w:t>
                            </w:r>
                            <w:r>
                              <w:rPr>
                                <w:i/>
                                <w:color w:val="C00000"/>
                                <w:sz w:val="20"/>
                              </w:rPr>
                              <w:t>8</w:t>
                            </w:r>
                            <w:r w:rsidRPr="00F33895">
                              <w:rPr>
                                <w:i/>
                                <w:color w:val="C00000"/>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7.75pt;margin-top:233.5pt;width:30.3pt;height:19.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" filled="f" stroked="f">
                <v:textbox>
                  <w:txbxContent>
                    <w:p w:rsidR="00F33895" w:rsidRPr="00F33895" w:rsidRDefault="00F33895" w:rsidP="00F33895">
                      <w:pPr>
                        <w:jc w:val="both"/>
                        <w:rPr>
                          <w:i/>
                          <w:color w:val="C00000"/>
                          <w:sz w:val="20"/>
                        </w:rPr>
                      </w:pPr>
                      <w:r w:rsidRPr="00F33895">
                        <w:rPr>
                          <w:i/>
                          <w:color w:val="C00000"/>
                          <w:sz w:val="20"/>
                        </w:rPr>
                        <w:t xml:space="preserve"> (</w:t>
                      </w:r>
                      <w:r>
                        <w:rPr>
                          <w:i/>
                          <w:color w:val="C00000"/>
                          <w:sz w:val="20"/>
                        </w:rPr>
                        <w:t>8</w:t>
                      </w:r>
                      <w:r w:rsidRPr="00F33895">
                        <w:rPr>
                          <w:i/>
                          <w:color w:val="C00000"/>
                          <w:sz w:val="20"/>
                        </w:rPr>
                        <w:t>)</w:t>
                      </w:r>
                    </w:p>
                  </w:txbxContent>
                </v:textbox>
              </v:shape>
            </w:pict>
          </mc:Fallback>
        </mc:AlternateContent>
      </w:r>
      <w:r>
        <w:rPr>
          <w:noProof/>
          <w:lang w:eastAsia="fr-FR"/>
        </w:rPr>
        <mc:AlternateContent>
          <mc:Choice Requires="wps">
            <w:drawing>
              <wp:anchor distT="0" distB="0" distL="114300" distR="114300" simplePos="0" relativeHeight="251672576" behindDoc="0" locked="0" layoutInCell="1" allowOverlap="1" wp14:anchorId="346BBA44" wp14:editId="23D59FC4">
                <wp:simplePos x="0" y="0"/>
                <wp:positionH relativeFrom="column">
                  <wp:posOffset>-103505</wp:posOffset>
                </wp:positionH>
                <wp:positionV relativeFrom="paragraph">
                  <wp:posOffset>2155279</wp:posOffset>
                </wp:positionV>
                <wp:extent cx="384810" cy="251460"/>
                <wp:effectExtent l="0" t="0" r="0" b="0"/>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10" cy="251460"/>
                        </a:xfrm>
                        <a:prstGeom prst="rect">
                          <a:avLst/>
                        </a:prstGeom>
                        <a:noFill/>
                        <a:ln w="9525">
                          <a:noFill/>
                          <a:miter lim="800000"/>
                          <a:headEnd/>
                          <a:tailEnd/>
                        </a:ln>
                      </wps:spPr>
                      <wps:txbx>
                        <w:txbxContent>
                          <w:p w:rsidR="00F33895" w:rsidRPr="00F33895" w:rsidRDefault="00F33895" w:rsidP="00F33895">
                            <w:pPr>
                              <w:jc w:val="both"/>
                              <w:rPr>
                                <w:i/>
                                <w:color w:val="C00000"/>
                                <w:sz w:val="20"/>
                              </w:rPr>
                            </w:pPr>
                            <w:r w:rsidRPr="00F33895">
                              <w:rPr>
                                <w:i/>
                                <w:color w:val="C00000"/>
                                <w:sz w:val="20"/>
                              </w:rPr>
                              <w:t xml:space="preserve"> (</w:t>
                            </w:r>
                            <w:r>
                              <w:rPr>
                                <w:i/>
                                <w:color w:val="C00000"/>
                                <w:sz w:val="20"/>
                              </w:rPr>
                              <w:t>5</w:t>
                            </w:r>
                            <w:r w:rsidRPr="00F33895">
                              <w:rPr>
                                <w:i/>
                                <w:color w:val="C00000"/>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8.15pt;margin-top:169.7pt;width:30.3pt;height:19.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" filled="f" stroked="f">
                <v:textbox>
                  <w:txbxContent>
                    <w:p w:rsidR="00F33895" w:rsidRPr="00F33895" w:rsidRDefault="00F33895" w:rsidP="00F33895">
                      <w:pPr>
                        <w:jc w:val="both"/>
                        <w:rPr>
                          <w:i/>
                          <w:color w:val="C00000"/>
                          <w:sz w:val="20"/>
                        </w:rPr>
                      </w:pPr>
                      <w:r w:rsidRPr="00F33895">
                        <w:rPr>
                          <w:i/>
                          <w:color w:val="C00000"/>
                          <w:sz w:val="20"/>
                        </w:rPr>
                        <w:t xml:space="preserve"> (</w:t>
                      </w:r>
                      <w:r>
                        <w:rPr>
                          <w:i/>
                          <w:color w:val="C00000"/>
                          <w:sz w:val="20"/>
                        </w:rPr>
                        <w:t>5</w:t>
                      </w:r>
                      <w:r w:rsidRPr="00F33895">
                        <w:rPr>
                          <w:i/>
                          <w:color w:val="C00000"/>
                          <w:sz w:val="20"/>
                        </w:rPr>
                        <w:t>)</w:t>
                      </w:r>
                    </w:p>
                  </w:txbxContent>
                </v:textbox>
              </v:shape>
            </w:pict>
          </mc:Fallback>
        </mc:AlternateContent>
      </w:r>
      <w:r>
        <w:rPr>
          <w:noProof/>
          <w:lang w:eastAsia="fr-FR"/>
        </w:rPr>
        <mc:AlternateContent>
          <mc:Choice Requires="wps">
            <w:drawing>
              <wp:anchor distT="0" distB="0" distL="114300" distR="114300" simplePos="0" relativeHeight="251670528" behindDoc="0" locked="0" layoutInCell="1" allowOverlap="1" wp14:anchorId="555EEC9B" wp14:editId="35A7DE4F">
                <wp:simplePos x="0" y="0"/>
                <wp:positionH relativeFrom="column">
                  <wp:posOffset>-96520</wp:posOffset>
                </wp:positionH>
                <wp:positionV relativeFrom="paragraph">
                  <wp:posOffset>1850390</wp:posOffset>
                </wp:positionV>
                <wp:extent cx="384810" cy="251460"/>
                <wp:effectExtent l="0" t="0" r="0" b="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10" cy="251460"/>
                        </a:xfrm>
                        <a:prstGeom prst="rect">
                          <a:avLst/>
                        </a:prstGeom>
                        <a:noFill/>
                        <a:ln w="9525">
                          <a:noFill/>
                          <a:miter lim="800000"/>
                          <a:headEnd/>
                          <a:tailEnd/>
                        </a:ln>
                      </wps:spPr>
                      <wps:txbx>
                        <w:txbxContent>
                          <w:p w:rsidR="00F33895" w:rsidRPr="00F33895" w:rsidRDefault="00F33895" w:rsidP="00F33895">
                            <w:pPr>
                              <w:jc w:val="both"/>
                              <w:rPr>
                                <w:i/>
                                <w:color w:val="C00000"/>
                                <w:sz w:val="20"/>
                              </w:rPr>
                            </w:pPr>
                            <w:r w:rsidRPr="00F33895">
                              <w:rPr>
                                <w:i/>
                                <w:color w:val="C00000"/>
                                <w:sz w:val="20"/>
                              </w:rPr>
                              <w:t xml:space="preserv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7.6pt;margin-top:145.7pt;width:30.3pt;height:19.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" filled="f" stroked="f">
                <v:textbox>
                  <w:txbxContent>
                    <w:p w:rsidR="00F33895" w:rsidRPr="00F33895" w:rsidRDefault="00F33895" w:rsidP="00F33895">
                      <w:pPr>
                        <w:jc w:val="both"/>
                        <w:rPr>
                          <w:i/>
                          <w:color w:val="C00000"/>
                          <w:sz w:val="20"/>
                        </w:rPr>
                      </w:pPr>
                      <w:r w:rsidRPr="00F33895">
                        <w:rPr>
                          <w:i/>
                          <w:color w:val="C00000"/>
                          <w:sz w:val="20"/>
                        </w:rPr>
                        <w:t xml:space="preserve"> (4)</w:t>
                      </w:r>
                    </w:p>
                  </w:txbxContent>
                </v:textbox>
              </v:shape>
            </w:pict>
          </mc:Fallback>
        </mc:AlternateContent>
      </w:r>
      <w:r>
        <w:rPr>
          <w:noProof/>
          <w:lang w:eastAsia="fr-FR"/>
        </w:rPr>
        <mc:AlternateContent>
          <mc:Choice Requires="wps">
            <w:drawing>
              <wp:anchor distT="0" distB="0" distL="114300" distR="114300" simplePos="0" relativeHeight="251674624" behindDoc="0" locked="0" layoutInCell="1" allowOverlap="1" wp14:anchorId="176643F1" wp14:editId="49492D92">
                <wp:simplePos x="0" y="0"/>
                <wp:positionH relativeFrom="column">
                  <wp:posOffset>-98425</wp:posOffset>
                </wp:positionH>
                <wp:positionV relativeFrom="paragraph">
                  <wp:posOffset>2487206</wp:posOffset>
                </wp:positionV>
                <wp:extent cx="385281" cy="251716"/>
                <wp:effectExtent l="0" t="0" r="0" b="0"/>
                <wp:wrapNone/>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281" cy="251716"/>
                        </a:xfrm>
                        <a:prstGeom prst="rect">
                          <a:avLst/>
                        </a:prstGeom>
                        <a:noFill/>
                        <a:ln w="9525">
                          <a:noFill/>
                          <a:miter lim="800000"/>
                          <a:headEnd/>
                          <a:tailEnd/>
                        </a:ln>
                      </wps:spPr>
                      <wps:txbx>
                        <w:txbxContent>
                          <w:p w:rsidR="00F33895" w:rsidRPr="00F33895" w:rsidRDefault="00F33895" w:rsidP="00F33895">
                            <w:pPr>
                              <w:jc w:val="both"/>
                              <w:rPr>
                                <w:i/>
                                <w:color w:val="C00000"/>
                                <w:sz w:val="20"/>
                              </w:rPr>
                            </w:pPr>
                            <w:r w:rsidRPr="00F33895">
                              <w:rPr>
                                <w:i/>
                                <w:color w:val="C00000"/>
                                <w:sz w:val="20"/>
                              </w:rPr>
                              <w:t xml:space="preserve"> (</w:t>
                            </w:r>
                            <w:r>
                              <w:rPr>
                                <w:i/>
                                <w:color w:val="C00000"/>
                                <w:sz w:val="20"/>
                              </w:rPr>
                              <w:t>6</w:t>
                            </w:r>
                            <w:r w:rsidRPr="00F33895">
                              <w:rPr>
                                <w:i/>
                                <w:color w:val="C00000"/>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7.75pt;margin-top:195.85pt;width:30.35pt;height:19.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" filled="f" stroked="f">
                <v:textbox>
                  <w:txbxContent>
                    <w:p w:rsidR="00F33895" w:rsidRPr="00F33895" w:rsidRDefault="00F33895" w:rsidP="00F33895">
                      <w:pPr>
                        <w:jc w:val="both"/>
                        <w:rPr>
                          <w:i/>
                          <w:color w:val="C00000"/>
                          <w:sz w:val="20"/>
                        </w:rPr>
                      </w:pPr>
                      <w:r w:rsidRPr="00F33895">
                        <w:rPr>
                          <w:i/>
                          <w:color w:val="C00000"/>
                          <w:sz w:val="20"/>
                        </w:rPr>
                        <w:t xml:space="preserve"> (</w:t>
                      </w:r>
                      <w:r>
                        <w:rPr>
                          <w:i/>
                          <w:color w:val="C00000"/>
                          <w:sz w:val="20"/>
                        </w:rPr>
                        <w:t>6</w:t>
                      </w:r>
                      <w:r w:rsidRPr="00F33895">
                        <w:rPr>
                          <w:i/>
                          <w:color w:val="C00000"/>
                          <w:sz w:val="20"/>
                        </w:rPr>
                        <w:t>)</w:t>
                      </w:r>
                    </w:p>
                  </w:txbxContent>
                </v:textbox>
              </v:shape>
            </w:pict>
          </mc:Fallback>
        </mc:AlternateContent>
      </w:r>
      <w:r w:rsidR="000D324B">
        <w:rPr>
          <w:noProof/>
          <w:lang w:eastAsia="fr-FR"/>
        </w:rPr>
        <mc:AlternateContent>
          <mc:Choice Requires="wps">
            <w:drawing>
              <wp:anchor distT="0" distB="0" distL="114300" distR="114300" simplePos="0" relativeHeight="251668480" behindDoc="0" locked="0" layoutInCell="1" allowOverlap="1" wp14:anchorId="3A2F11BF" wp14:editId="3AC8ADA5">
                <wp:simplePos x="0" y="0"/>
                <wp:positionH relativeFrom="column">
                  <wp:posOffset>735908</wp:posOffset>
                </wp:positionH>
                <wp:positionV relativeFrom="paragraph">
                  <wp:posOffset>1605915</wp:posOffset>
                </wp:positionV>
                <wp:extent cx="385281" cy="251716"/>
                <wp:effectExtent l="0" t="0" r="0" b="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281" cy="251716"/>
                        </a:xfrm>
                        <a:prstGeom prst="rect">
                          <a:avLst/>
                        </a:prstGeom>
                        <a:noFill/>
                        <a:ln w="9525">
                          <a:noFill/>
                          <a:miter lim="800000"/>
                          <a:headEnd/>
                          <a:tailEnd/>
                        </a:ln>
                      </wps:spPr>
                      <wps:txbx>
                        <w:txbxContent>
                          <w:p w:rsidR="000D324B" w:rsidRPr="00D533E9" w:rsidRDefault="000D324B" w:rsidP="000D324B">
                            <w:pPr>
                              <w:jc w:val="both"/>
                              <w:rPr>
                                <w:i/>
                                <w:sz w:val="20"/>
                              </w:rPr>
                            </w:pPr>
                            <w:r>
                              <w:rPr>
                                <w:i/>
                                <w:sz w:val="20"/>
                              </w:rPr>
                              <w:t xml:space="preserve"> </w:t>
                            </w:r>
                            <w:r w:rsidRPr="000D324B">
                              <w:rPr>
                                <w:i/>
                                <w:color w:val="002060"/>
                                <w:sz w:val="2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57.95pt;margin-top:126.45pt;width:30.35pt;height:19.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" filled="f" stroked="f">
                <v:textbox>
                  <w:txbxContent>
                    <w:p w:rsidR="000D324B" w:rsidRPr="00D533E9" w:rsidRDefault="000D324B" w:rsidP="000D324B">
                      <w:pPr>
                        <w:jc w:val="both"/>
                        <w:rPr>
                          <w:i/>
                          <w:sz w:val="20"/>
                        </w:rPr>
                      </w:pPr>
                      <w:r>
                        <w:rPr>
                          <w:i/>
                          <w:sz w:val="20"/>
                        </w:rPr>
                        <w:t xml:space="preserve"> </w:t>
                      </w:r>
                      <w:r w:rsidRPr="000D324B">
                        <w:rPr>
                          <w:i/>
                          <w:color w:val="002060"/>
                          <w:sz w:val="20"/>
                        </w:rPr>
                        <w:t>(2)</w:t>
                      </w:r>
                    </w:p>
                  </w:txbxContent>
                </v:textbox>
              </v:shape>
            </w:pict>
          </mc:Fallback>
        </mc:AlternateContent>
      </w:r>
      <w:r w:rsidR="000D324B">
        <w:rPr>
          <w:noProof/>
          <w:lang w:eastAsia="fr-FR"/>
        </w:rPr>
        <mc:AlternateContent>
          <mc:Choice Requires="wps">
            <w:drawing>
              <wp:anchor distT="0" distB="0" distL="114300" distR="114300" simplePos="0" relativeHeight="251666432" behindDoc="0" locked="0" layoutInCell="1" allowOverlap="1" wp14:anchorId="7756B78D" wp14:editId="54CC9A40">
                <wp:simplePos x="0" y="0"/>
                <wp:positionH relativeFrom="column">
                  <wp:posOffset>81387</wp:posOffset>
                </wp:positionH>
                <wp:positionV relativeFrom="paragraph">
                  <wp:posOffset>1139632</wp:posOffset>
                </wp:positionV>
                <wp:extent cx="765425" cy="734346"/>
                <wp:effectExtent l="0" t="0" r="15875" b="27940"/>
                <wp:wrapNone/>
                <wp:docPr id="6" name="Rectangle à coins arrondis 6"/>
                <wp:cNvGraphicFramePr/>
                <a:graphic xmlns:a="http://schemas.openxmlformats.org/drawingml/2006/main">
                  <a:graphicData uri="http://schemas.microsoft.com/office/word/2010/wordprocessingShape">
                    <wps:wsp>
                      <wps:cNvSpPr/>
                      <wps:spPr>
                        <a:xfrm>
                          <a:off x="0" y="0"/>
                          <a:ext cx="765425" cy="734346"/>
                        </a:xfrm>
                        <a:prstGeom prst="roundRect">
                          <a:avLst/>
                        </a:prstGeom>
                        <a:noFill/>
                        <a:ln w="9525">
                          <a:solidFill>
                            <a:srgbClr val="002060"/>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6" o:spid="_x0000_s1026" style="position:absolute;margin-left:6.4pt;margin-top:89.75pt;width:60.25pt;height:57.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" filled="f" strokecolor="#002060">
                <v:stroke dashstyle="dash"/>
              </v:roundrect>
            </w:pict>
          </mc:Fallback>
        </mc:AlternateContent>
      </w:r>
      <w:r w:rsidR="00FD4EED">
        <w:rPr>
          <w:noProof/>
          <w:lang w:eastAsia="fr-FR"/>
        </w:rPr>
        <mc:AlternateContent>
          <mc:Choice Requires="wps">
            <w:drawing>
              <wp:anchor distT="0" distB="0" distL="114300" distR="114300" simplePos="0" relativeHeight="251665408" behindDoc="0" locked="0" layoutInCell="1" allowOverlap="1" wp14:anchorId="20047258" wp14:editId="65A36B44">
                <wp:simplePos x="0" y="0"/>
                <wp:positionH relativeFrom="column">
                  <wp:posOffset>-870585</wp:posOffset>
                </wp:positionH>
                <wp:positionV relativeFrom="paragraph">
                  <wp:posOffset>805872</wp:posOffset>
                </wp:positionV>
                <wp:extent cx="970280" cy="667385"/>
                <wp:effectExtent l="0" t="0" r="0" b="0"/>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280" cy="667385"/>
                        </a:xfrm>
                        <a:prstGeom prst="rect">
                          <a:avLst/>
                        </a:prstGeom>
                        <a:noFill/>
                        <a:ln w="9525">
                          <a:noFill/>
                          <a:miter lim="800000"/>
                          <a:headEnd/>
                          <a:tailEnd/>
                        </a:ln>
                      </wps:spPr>
                      <wps:txbx>
                        <w:txbxContent>
                          <w:p w:rsidR="00FD4EED" w:rsidRPr="00D533E9" w:rsidRDefault="00FD4EED" w:rsidP="00FD4EED">
                            <w:pPr>
                              <w:jc w:val="both"/>
                              <w:rPr>
                                <w:i/>
                                <w:sz w:val="20"/>
                              </w:rPr>
                            </w:pPr>
                            <w:r>
                              <w:rPr>
                                <w:i/>
                                <w:sz w:val="20"/>
                              </w:rPr>
                              <w:t>Traitements</w:t>
                            </w:r>
                            <w:r>
                              <w:rPr>
                                <w:i/>
                                <w:sz w:val="20"/>
                              </w:rPr>
                              <w:br/>
                              <w:t xml:space="preserve">Préliminaires </w:t>
                            </w:r>
                            <w:r w:rsidRPr="008E197C">
                              <w:rPr>
                                <w:i/>
                                <w:color w:val="C00000"/>
                                <w:sz w:val="2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68.55pt;margin-top:63.45pt;width:76.4pt;height:5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" filled="f" stroked="f">
                <v:textbox>
                  <w:txbxContent>
                    <w:p w:rsidR="00FD4EED" w:rsidRPr="00D533E9" w:rsidRDefault="00FD4EED" w:rsidP="00FD4EED">
                      <w:pPr>
                        <w:jc w:val="both"/>
                        <w:rPr>
                          <w:i/>
                          <w:sz w:val="20"/>
                        </w:rPr>
                      </w:pPr>
                      <w:r>
                        <w:rPr>
                          <w:i/>
                          <w:sz w:val="20"/>
                        </w:rPr>
                        <w:t>Traitements</w:t>
                      </w:r>
                      <w:r>
                        <w:rPr>
                          <w:i/>
                          <w:sz w:val="20"/>
                        </w:rPr>
                        <w:br/>
                        <w:t xml:space="preserve">Préliminaires </w:t>
                      </w:r>
                      <w:r w:rsidRPr="008E197C">
                        <w:rPr>
                          <w:i/>
                          <w:color w:val="C00000"/>
                          <w:sz w:val="20"/>
                        </w:rPr>
                        <w:t>(3)</w:t>
                      </w:r>
                    </w:p>
                  </w:txbxContent>
                </v:textbox>
              </v:shape>
            </w:pict>
          </mc:Fallback>
        </mc:AlternateContent>
      </w:r>
      <w:r w:rsidR="00FD4EED">
        <w:rPr>
          <w:noProof/>
          <w:lang w:eastAsia="fr-FR"/>
        </w:rPr>
        <mc:AlternateContent>
          <mc:Choice Requires="wps">
            <w:drawing>
              <wp:anchor distT="0" distB="0" distL="114300" distR="114300" simplePos="0" relativeHeight="251663360" behindDoc="0" locked="0" layoutInCell="1" allowOverlap="1" wp14:anchorId="6BE732C6" wp14:editId="1F93BBD6">
                <wp:simplePos x="0" y="0"/>
                <wp:positionH relativeFrom="column">
                  <wp:posOffset>846455</wp:posOffset>
                </wp:positionH>
                <wp:positionV relativeFrom="paragraph">
                  <wp:posOffset>1195705</wp:posOffset>
                </wp:positionV>
                <wp:extent cx="1278890" cy="400685"/>
                <wp:effectExtent l="895350" t="57150" r="16510" b="18415"/>
                <wp:wrapNone/>
                <wp:docPr id="4" name="Légende encadrée 2 4"/>
                <wp:cNvGraphicFramePr/>
                <a:graphic xmlns:a="http://schemas.openxmlformats.org/drawingml/2006/main">
                  <a:graphicData uri="http://schemas.microsoft.com/office/word/2010/wordprocessingShape">
                    <wps:wsp>
                      <wps:cNvSpPr/>
                      <wps:spPr>
                        <a:xfrm>
                          <a:off x="0" y="0"/>
                          <a:ext cx="1278890" cy="400685"/>
                        </a:xfrm>
                        <a:prstGeom prst="borderCallout2">
                          <a:avLst>
                            <a:gd name="adj1" fmla="val -6054"/>
                            <a:gd name="adj2" fmla="val -312"/>
                            <a:gd name="adj3" fmla="val -8308"/>
                            <a:gd name="adj4" fmla="val -67086"/>
                            <a:gd name="adj5" fmla="val -13064"/>
                            <a:gd name="adj6" fmla="val -69970"/>
                          </a:avLst>
                        </a:prstGeom>
                        <a:noFill/>
                        <a:ln w="12700">
                          <a:solidFill>
                            <a:schemeClr val="accent6">
                              <a:lumMod val="75000"/>
                            </a:schemeClr>
                          </a:solidFill>
                          <a:prstDash val="sysDot"/>
                        </a:ln>
                      </wps:spPr>
                      <wps:style>
                        <a:lnRef idx="2">
                          <a:schemeClr val="accent6"/>
                        </a:lnRef>
                        <a:fillRef idx="1">
                          <a:schemeClr val="lt1"/>
                        </a:fillRef>
                        <a:effectRef idx="0">
                          <a:schemeClr val="accent6"/>
                        </a:effectRef>
                        <a:fontRef idx="minor">
                          <a:schemeClr val="dk1"/>
                        </a:fontRef>
                      </wps:style>
                      <wps:txbx>
                        <w:txbxContent>
                          <w:p w:rsidR="00D533E9" w:rsidRDefault="00D533E9" w:rsidP="00D533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égende encadrée 2 4" o:spid="_x0000_s1033" type="#_x0000_t48" style="position:absolute;margin-left:66.65pt;margin-top:94.15pt;width:100.7pt;height:31.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" adj="-15114,-2822,-14491,-1795,-67,-1308" filled="f" strokecolor="#e36c0a [2409]" strokeweight="1pt">
                <v:stroke dashstyle="1 1"/>
                <v:textbox>
                  <w:txbxContent>
                    <w:p w:rsidR="00D533E9" w:rsidRDefault="00D533E9" w:rsidP="00D533E9">
                      <w:pPr>
                        <w:jc w:val="center"/>
                      </w:pPr>
                    </w:p>
                  </w:txbxContent>
                </v:textbox>
              </v:shape>
            </w:pict>
          </mc:Fallback>
        </mc:AlternateContent>
      </w:r>
      <w:r w:rsidR="00FD4EED">
        <w:rPr>
          <w:noProof/>
          <w:lang w:eastAsia="fr-FR"/>
        </w:rPr>
        <mc:AlternateContent>
          <mc:Choice Requires="wps">
            <w:drawing>
              <wp:anchor distT="0" distB="0" distL="114300" distR="114300" simplePos="0" relativeHeight="251661312" behindDoc="0" locked="0" layoutInCell="1" allowOverlap="1" wp14:anchorId="0199B56C" wp14:editId="00D197F3">
                <wp:simplePos x="0" y="0"/>
                <wp:positionH relativeFrom="column">
                  <wp:posOffset>-889000</wp:posOffset>
                </wp:positionH>
                <wp:positionV relativeFrom="paragraph">
                  <wp:posOffset>253943</wp:posOffset>
                </wp:positionV>
                <wp:extent cx="970280" cy="49784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280" cy="497840"/>
                        </a:xfrm>
                        <a:prstGeom prst="rect">
                          <a:avLst/>
                        </a:prstGeom>
                        <a:noFill/>
                        <a:ln w="9525">
                          <a:noFill/>
                          <a:miter lim="800000"/>
                          <a:headEnd/>
                          <a:tailEnd/>
                        </a:ln>
                      </wps:spPr>
                      <wps:txbx>
                        <w:txbxContent>
                          <w:p w:rsidR="00D533E9" w:rsidRPr="00D533E9" w:rsidRDefault="00D533E9" w:rsidP="00D533E9">
                            <w:pPr>
                              <w:jc w:val="both"/>
                              <w:rPr>
                                <w:i/>
                                <w:sz w:val="20"/>
                              </w:rPr>
                            </w:pPr>
                            <w:r w:rsidRPr="00D533E9">
                              <w:rPr>
                                <w:i/>
                                <w:sz w:val="20"/>
                              </w:rPr>
                              <w:t>Chargement de l’image</w:t>
                            </w:r>
                            <w:r w:rsidR="00FD4EED">
                              <w:rPr>
                                <w:i/>
                                <w:sz w:val="20"/>
                              </w:rPr>
                              <w:t xml:space="preserve"> </w:t>
                            </w:r>
                            <w:r w:rsidR="00FD4EED" w:rsidRPr="008E197C">
                              <w:rPr>
                                <w:i/>
                                <w:color w:val="C00000"/>
                                <w:sz w:val="2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70pt;margin-top:20pt;width:76.4pt;height:3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" filled="f" stroked="f">
                <v:textbox>
                  <w:txbxContent>
                    <w:p w:rsidR="00D533E9" w:rsidRPr="00D533E9" w:rsidRDefault="00D533E9" w:rsidP="00D533E9">
                      <w:pPr>
                        <w:jc w:val="both"/>
                        <w:rPr>
                          <w:i/>
                          <w:sz w:val="20"/>
                        </w:rPr>
                      </w:pPr>
                      <w:r w:rsidRPr="00D533E9">
                        <w:rPr>
                          <w:i/>
                          <w:sz w:val="20"/>
                        </w:rPr>
                        <w:t>Chargement de l’image</w:t>
                      </w:r>
                      <w:r w:rsidR="00FD4EED">
                        <w:rPr>
                          <w:i/>
                          <w:sz w:val="20"/>
                        </w:rPr>
                        <w:t xml:space="preserve"> </w:t>
                      </w:r>
                      <w:r w:rsidR="00FD4EED" w:rsidRPr="008E197C">
                        <w:rPr>
                          <w:i/>
                          <w:color w:val="C00000"/>
                          <w:sz w:val="20"/>
                        </w:rPr>
                        <w:t>(1)</w:t>
                      </w:r>
                    </w:p>
                  </w:txbxContent>
                </v:textbox>
              </v:shape>
            </w:pict>
          </mc:Fallback>
        </mc:AlternateContent>
      </w:r>
      <w:r w:rsidR="00FD4EED">
        <w:rPr>
          <w:noProof/>
          <w:lang w:eastAsia="fr-FR"/>
        </w:rPr>
        <mc:AlternateContent>
          <mc:Choice Requires="wps">
            <w:drawing>
              <wp:anchor distT="0" distB="0" distL="114300" distR="114300" simplePos="0" relativeHeight="251659264" behindDoc="0" locked="0" layoutInCell="1" allowOverlap="1" wp14:anchorId="03BF0319" wp14:editId="51E68F70">
                <wp:simplePos x="0" y="0"/>
                <wp:positionH relativeFrom="column">
                  <wp:posOffset>81280</wp:posOffset>
                </wp:positionH>
                <wp:positionV relativeFrom="paragraph">
                  <wp:posOffset>640715</wp:posOffset>
                </wp:positionV>
                <wp:extent cx="2095500" cy="472440"/>
                <wp:effectExtent l="171450" t="19050" r="19050" b="22860"/>
                <wp:wrapNone/>
                <wp:docPr id="2" name="Légende encadrée 2 2"/>
                <wp:cNvGraphicFramePr/>
                <a:graphic xmlns:a="http://schemas.openxmlformats.org/drawingml/2006/main">
                  <a:graphicData uri="http://schemas.microsoft.com/office/word/2010/wordprocessingShape">
                    <wps:wsp>
                      <wps:cNvSpPr/>
                      <wps:spPr>
                        <a:xfrm>
                          <a:off x="0" y="0"/>
                          <a:ext cx="2095500" cy="472440"/>
                        </a:xfrm>
                        <a:prstGeom prst="borderCallout2">
                          <a:avLst>
                            <a:gd name="adj1" fmla="val 22012"/>
                            <a:gd name="adj2" fmla="val -488"/>
                            <a:gd name="adj3" fmla="val 7876"/>
                            <a:gd name="adj4" fmla="val -3675"/>
                            <a:gd name="adj5" fmla="val -1671"/>
                            <a:gd name="adj6" fmla="val -7688"/>
                          </a:avLst>
                        </a:prstGeom>
                        <a:noFill/>
                        <a:ln w="19050">
                          <a:prstDash val="sysDot"/>
                        </a:ln>
                      </wps:spPr>
                      <wps:style>
                        <a:lnRef idx="2">
                          <a:schemeClr val="accent6"/>
                        </a:lnRef>
                        <a:fillRef idx="1">
                          <a:schemeClr val="lt1"/>
                        </a:fillRef>
                        <a:effectRef idx="0">
                          <a:schemeClr val="accent6"/>
                        </a:effectRef>
                        <a:fontRef idx="minor">
                          <a:schemeClr val="dk1"/>
                        </a:fontRef>
                      </wps:style>
                      <wps:txbx>
                        <w:txbxContent>
                          <w:p w:rsidR="00D533E9" w:rsidRDefault="00FD4EED" w:rsidP="00D533E9">
                            <w:pPr>
                              <w:jc w:val="center"/>
                            </w:pP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égende encadrée 2 2" o:spid="_x0000_s1035" type="#_x0000_t48" style="position:absolute;margin-left:6.4pt;margin-top:50.45pt;width:165pt;height:37.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" adj="-1661,-361,-794,1701,-105,4755" filled="f" strokecolor="#f79646 [3209]" strokeweight="1.5pt">
                <v:stroke dashstyle="1 1"/>
                <v:textbox>
                  <w:txbxContent>
                    <w:p w:rsidR="00D533E9" w:rsidRDefault="00FD4EED" w:rsidP="00D533E9">
                      <w:pPr>
                        <w:jc w:val="center"/>
                      </w:pPr>
                      <w:r>
                        <w:br/>
                      </w:r>
                    </w:p>
                  </w:txbxContent>
                </v:textbox>
              </v:shape>
            </w:pict>
          </mc:Fallback>
        </mc:AlternateContent>
      </w:r>
      <w:r w:rsidR="00CF3AD8">
        <w:br/>
      </w:r>
      <w:r w:rsidR="00CF3AD8">
        <w:rPr>
          <w:noProof/>
          <w:lang w:eastAsia="fr-FR"/>
        </w:rPr>
        <w:drawing>
          <wp:inline distT="0" distB="0" distL="0" distR="0">
            <wp:extent cx="5748655" cy="3456940"/>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8655" cy="3456940"/>
                    </a:xfrm>
                    <a:prstGeom prst="rect">
                      <a:avLst/>
                    </a:prstGeom>
                    <a:noFill/>
                    <a:ln>
                      <a:noFill/>
                    </a:ln>
                  </pic:spPr>
                </pic:pic>
              </a:graphicData>
            </a:graphic>
          </wp:inline>
        </w:drawing>
      </w:r>
    </w:p>
    <w:p w:rsidR="00FD4EED" w:rsidRDefault="00FD4EED"/>
    <w:p w:rsidR="00FD4EED" w:rsidRPr="00FD4EED" w:rsidRDefault="00FD4EED" w:rsidP="00FD4EED">
      <w:pPr>
        <w:pStyle w:val="Paragraphedeliste"/>
        <w:numPr>
          <w:ilvl w:val="0"/>
          <w:numId w:val="1"/>
        </w:numPr>
        <w:rPr>
          <w:u w:val="single"/>
        </w:rPr>
      </w:pPr>
      <w:r w:rsidRPr="00FD4EED">
        <w:rPr>
          <w:u w:val="single"/>
        </w:rPr>
        <w:t>Chargement :</w:t>
      </w:r>
    </w:p>
    <w:p w:rsidR="00FD4EED" w:rsidRDefault="00FD4EED" w:rsidP="00FD4EED">
      <w:pPr>
        <w:pStyle w:val="Paragraphedeliste"/>
      </w:pPr>
      <w:r>
        <w:t xml:space="preserve">Le bouton </w:t>
      </w:r>
      <w:r w:rsidRPr="00FD4EED">
        <w:rPr>
          <w:b/>
        </w:rPr>
        <w:t>Load</w:t>
      </w:r>
      <w:r>
        <w:t xml:space="preserve"> ouvre le dernier dossier ouvert, et permet de charger des images classique (jpg, png …) ou en .dat (utilise trackread)</w:t>
      </w:r>
      <w:r>
        <w:br/>
        <w:t>L’image se charge dans l’emplacement sélectionné sur la liste ‘Source’</w:t>
      </w:r>
      <w:r>
        <w:br/>
      </w:r>
    </w:p>
    <w:p w:rsidR="000D324B" w:rsidRDefault="00FD4EED" w:rsidP="00FD4EED">
      <w:pPr>
        <w:pStyle w:val="Paragraphedeliste"/>
        <w:numPr>
          <w:ilvl w:val="0"/>
          <w:numId w:val="1"/>
        </w:numPr>
        <w:rPr>
          <w:u w:val="single"/>
        </w:rPr>
      </w:pPr>
      <w:r w:rsidRPr="00FD4EED">
        <w:rPr>
          <w:u w:val="single"/>
        </w:rPr>
        <w:t>Listes :</w:t>
      </w:r>
      <w:r>
        <w:rPr>
          <w:u w:val="single"/>
        </w:rPr>
        <w:br/>
      </w:r>
      <w:r w:rsidR="00A8382B">
        <w:t xml:space="preserve"> </w:t>
      </w:r>
      <w:r w:rsidR="000D324B" w:rsidRPr="000D324B">
        <w:t>Source :</w:t>
      </w:r>
    </w:p>
    <w:p w:rsidR="000D324B" w:rsidRDefault="000D324B" w:rsidP="000D324B">
      <w:pPr>
        <w:pStyle w:val="Paragraphedeliste"/>
      </w:pPr>
      <w:r>
        <w:t>Sélectionnez ici l’image de départ utilisée pour les traitements</w:t>
      </w:r>
      <w:r>
        <w:br/>
      </w:r>
      <w:r>
        <w:br/>
      </w:r>
      <w:r w:rsidR="00A8382B">
        <w:t xml:space="preserve"> </w:t>
      </w:r>
      <w:r>
        <w:t>Sortie :</w:t>
      </w:r>
    </w:p>
    <w:p w:rsidR="00FD4EED" w:rsidRDefault="000D324B" w:rsidP="000D324B">
      <w:pPr>
        <w:pStyle w:val="Paragraphedeliste"/>
        <w:rPr>
          <w:u w:val="single"/>
        </w:rPr>
      </w:pPr>
      <w:r>
        <w:t>Sélectionnez ici l’image de sortie d’un traitement.</w:t>
      </w:r>
      <w:r w:rsidR="00FD4EED">
        <w:rPr>
          <w:u w:val="single"/>
        </w:rPr>
        <w:br/>
      </w:r>
    </w:p>
    <w:p w:rsidR="000D324B" w:rsidRDefault="00A8382B" w:rsidP="000D324B">
      <w:pPr>
        <w:pStyle w:val="Paragraphedeliste"/>
      </w:pPr>
      <w:r>
        <w:t xml:space="preserve"> </w:t>
      </w:r>
      <w:r w:rsidR="000D324B" w:rsidRPr="000D324B">
        <w:t>Autres boutons :</w:t>
      </w:r>
    </w:p>
    <w:p w:rsidR="000D324B" w:rsidRPr="000D324B" w:rsidRDefault="000D324B" w:rsidP="000D324B">
      <w:pPr>
        <w:pStyle w:val="Paragraphedeliste"/>
      </w:pPr>
      <w:r>
        <w:rPr>
          <w:noProof/>
          <w:lang w:eastAsia="fr-FR"/>
        </w:rPr>
        <w:drawing>
          <wp:inline distT="0" distB="0" distL="0" distR="0">
            <wp:extent cx="256540" cy="17462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540" cy="174625"/>
                    </a:xfrm>
                    <a:prstGeom prst="rect">
                      <a:avLst/>
                    </a:prstGeom>
                    <a:noFill/>
                    <a:ln>
                      <a:noFill/>
                    </a:ln>
                  </pic:spPr>
                </pic:pic>
              </a:graphicData>
            </a:graphic>
          </wp:inline>
        </w:drawing>
      </w:r>
      <w:r>
        <w:t xml:space="preserve">   Remplace l’image sélectionnée en sortie par l’image sélectionnée en source.</w:t>
      </w:r>
      <w:r>
        <w:br/>
      </w:r>
      <w:r>
        <w:rPr>
          <w:noProof/>
          <w:lang w:eastAsia="fr-FR"/>
        </w:rPr>
        <w:drawing>
          <wp:inline distT="0" distB="0" distL="0" distR="0">
            <wp:extent cx="421005" cy="169545"/>
            <wp:effectExtent l="0" t="0" r="0" b="19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005" cy="169545"/>
                    </a:xfrm>
                    <a:prstGeom prst="rect">
                      <a:avLst/>
                    </a:prstGeom>
                    <a:noFill/>
                    <a:ln>
                      <a:noFill/>
                    </a:ln>
                  </pic:spPr>
                </pic:pic>
              </a:graphicData>
            </a:graphic>
          </wp:inline>
        </w:drawing>
      </w:r>
      <w:r>
        <w:t xml:space="preserve">  </w:t>
      </w:r>
      <w:r w:rsidR="00A8382B">
        <w:t>Ajoute une image à la liste possible, ou supprime l’image actuelle. (agis dans les deux listes)</w:t>
      </w:r>
    </w:p>
    <w:p w:rsidR="000D324B" w:rsidRDefault="000D324B" w:rsidP="000D324B">
      <w:pPr>
        <w:pStyle w:val="Paragraphedeliste"/>
        <w:rPr>
          <w:u w:val="single"/>
        </w:rPr>
      </w:pPr>
    </w:p>
    <w:p w:rsidR="00A8382B" w:rsidRPr="00A8382B" w:rsidRDefault="00FD4EED" w:rsidP="00FD4EED">
      <w:pPr>
        <w:pStyle w:val="Paragraphedeliste"/>
        <w:numPr>
          <w:ilvl w:val="0"/>
          <w:numId w:val="1"/>
        </w:numPr>
      </w:pPr>
      <w:r>
        <w:rPr>
          <w:u w:val="single"/>
        </w:rPr>
        <w:lastRenderedPageBreak/>
        <w:t>Traitements préliminaires :</w:t>
      </w:r>
      <w:r>
        <w:rPr>
          <w:u w:val="single"/>
        </w:rPr>
        <w:br/>
      </w:r>
      <w:r w:rsidR="00A8382B" w:rsidRPr="00A8382B">
        <w:t>/!\ seul le bouton show ne crée pas une image en sortie</w:t>
      </w:r>
    </w:p>
    <w:p w:rsidR="00FD4EED" w:rsidRDefault="003461F8" w:rsidP="00A8382B">
      <w:pPr>
        <w:pStyle w:val="Paragraphedeliste"/>
        <w:rPr>
          <w:u w:val="single"/>
        </w:rPr>
      </w:pPr>
      <w:r>
        <w:rPr>
          <w:u w:val="single"/>
        </w:rPr>
        <w:t>Contrast :</w:t>
      </w:r>
      <w:r w:rsidRPr="003461F8">
        <w:t xml:space="preserve"> </w:t>
      </w:r>
      <w:r>
        <w:t>utilise imcontrast() pour changer le contraste entre deux valeurs.</w:t>
      </w:r>
      <w:r>
        <w:rPr>
          <w:u w:val="single"/>
        </w:rPr>
        <w:br/>
        <w:t>Crop :</w:t>
      </w:r>
      <w:r w:rsidRPr="003461F8">
        <w:t xml:space="preserve"> </w:t>
      </w:r>
      <w:r>
        <w:t>L’utilisateur choisit (clic souris et glissement) la nouvelle image, tirée de l’ancienne.</w:t>
      </w:r>
      <w:r>
        <w:rPr>
          <w:u w:val="single"/>
        </w:rPr>
        <w:br/>
        <w:t>Gradient :</w:t>
      </w:r>
      <w:r>
        <w:t xml:space="preserve"> applique un gradient</w:t>
      </w:r>
      <w:r>
        <w:rPr>
          <w:u w:val="single"/>
        </w:rPr>
        <w:br/>
        <w:t>Négatif :</w:t>
      </w:r>
      <w:r w:rsidRPr="003461F8">
        <w:t xml:space="preserve"> inverse les couleurs (1-img)</w:t>
      </w:r>
      <w:r>
        <w:rPr>
          <w:u w:val="single"/>
        </w:rPr>
        <w:br/>
        <w:t xml:space="preserve">Log : </w:t>
      </w:r>
      <w:r>
        <w:t xml:space="preserve"> Applique un logarithme log(1+img), pratique pour contraster l’image et mieux voir les détails.</w:t>
      </w:r>
      <w:r w:rsidR="00FD4EED">
        <w:rPr>
          <w:u w:val="single"/>
        </w:rPr>
        <w:br/>
      </w:r>
    </w:p>
    <w:p w:rsidR="00FD4EED" w:rsidRDefault="00FD4EED" w:rsidP="00FD4EED">
      <w:pPr>
        <w:pStyle w:val="Paragraphedeliste"/>
        <w:numPr>
          <w:ilvl w:val="0"/>
          <w:numId w:val="1"/>
        </w:numPr>
        <w:rPr>
          <w:u w:val="single"/>
        </w:rPr>
      </w:pPr>
      <w:r>
        <w:rPr>
          <w:u w:val="single"/>
        </w:rPr>
        <w:t>Traitement rapide :</w:t>
      </w:r>
      <w:r>
        <w:rPr>
          <w:u w:val="single"/>
        </w:rPr>
        <w:br/>
      </w:r>
      <w:r w:rsidR="003461F8" w:rsidRPr="003461F8">
        <w:rPr>
          <w:i/>
        </w:rPr>
        <w:t>A IMPLEMENTER</w:t>
      </w:r>
      <w:r w:rsidR="003461F8">
        <w:rPr>
          <w:u w:val="single"/>
        </w:rPr>
        <w:br/>
      </w:r>
      <w:r w:rsidR="003461F8" w:rsidRPr="003461F8">
        <w:t>Sensé automatiquement faire à la fois la déconvolution préliminaire et la localisation et caractérisation des gaussiennes.</w:t>
      </w:r>
      <w:r>
        <w:rPr>
          <w:u w:val="single"/>
        </w:rPr>
        <w:br/>
      </w:r>
    </w:p>
    <w:p w:rsidR="00FD4EED" w:rsidRDefault="00FD4EED" w:rsidP="00FD4EED">
      <w:pPr>
        <w:pStyle w:val="Paragraphedeliste"/>
        <w:numPr>
          <w:ilvl w:val="0"/>
          <w:numId w:val="1"/>
        </w:numPr>
        <w:rPr>
          <w:u w:val="single"/>
        </w:rPr>
      </w:pPr>
      <w:r>
        <w:rPr>
          <w:u w:val="single"/>
        </w:rPr>
        <w:t>Déconvolution et paramètres :</w:t>
      </w:r>
      <w:r>
        <w:rPr>
          <w:u w:val="single"/>
        </w:rPr>
        <w:br/>
      </w:r>
      <w:r w:rsidR="00243881" w:rsidRPr="00243881">
        <w:t>La déconvolution s’effectue à l’aide d’un filtre de Wiener paramétré. Lambda caractérise le bruit et est généralement optimal vers 0.01. R est la variance moyenne des gaussiennes que l’on recherche.</w:t>
      </w:r>
      <w:r w:rsidR="00243881">
        <w:br/>
        <w:t>Ces valeurs peuvent être rentrées à la main, au glissement du slider, ou recherchées automatiquement.</w:t>
      </w:r>
      <w:r w:rsidR="00243881">
        <w:br/>
        <w:t xml:space="preserve">Si le bouton </w:t>
      </w:r>
      <w:r w:rsidR="00243881" w:rsidRPr="00243881">
        <w:rPr>
          <w:b/>
        </w:rPr>
        <w:t>Autolaunch</w:t>
      </w:r>
      <w:r w:rsidR="00243881">
        <w:t xml:space="preserve"> est coché, un changement de valeur lance automatiquement l’algorithme, sinon il faut appuyer sur le bouton </w:t>
      </w:r>
      <w:r w:rsidR="00243881" w:rsidRPr="00243881">
        <w:rPr>
          <w:b/>
        </w:rPr>
        <w:t>Déconvolution</w:t>
      </w:r>
      <w:r w:rsidR="00243881">
        <w:t>.</w:t>
      </w:r>
      <w:r>
        <w:rPr>
          <w:u w:val="single"/>
        </w:rPr>
        <w:br/>
      </w:r>
    </w:p>
    <w:p w:rsidR="003B41C9" w:rsidRPr="003B41C9" w:rsidRDefault="00FD4EED" w:rsidP="00FD4EED">
      <w:pPr>
        <w:pStyle w:val="Paragraphedeliste"/>
        <w:numPr>
          <w:ilvl w:val="0"/>
          <w:numId w:val="1"/>
        </w:numPr>
        <w:rPr>
          <w:u w:val="single"/>
        </w:rPr>
      </w:pPr>
      <w:r>
        <w:rPr>
          <w:u w:val="single"/>
        </w:rPr>
        <w:t>Contours et paramètres :</w:t>
      </w:r>
      <w:r>
        <w:rPr>
          <w:u w:val="single"/>
        </w:rPr>
        <w:br/>
      </w:r>
      <w:r w:rsidR="00243881">
        <w:t>Détecte le nombre et les caractéristiques (position, amplitude, variance) des gaussiennes de l’image.</w:t>
      </w:r>
      <w:r w:rsidR="00243881">
        <w:rPr>
          <w:u w:val="single"/>
        </w:rPr>
        <w:br/>
      </w:r>
      <w:r w:rsidR="00243881">
        <w:t>Cette valeur peut être rentrée à la main, au glissement du slider, ou recherchée automatiquement.</w:t>
      </w:r>
      <w:r w:rsidR="00243881">
        <w:br/>
        <w:t xml:space="preserve">Si le bouton </w:t>
      </w:r>
      <w:r w:rsidR="00243881" w:rsidRPr="00243881">
        <w:rPr>
          <w:b/>
        </w:rPr>
        <w:t>Autolaunch</w:t>
      </w:r>
      <w:r w:rsidR="00243881">
        <w:t xml:space="preserve"> est coché, un changement de valeur lance automatiquement l’algorithme, sinon il faut appuyer sur le bouton </w:t>
      </w:r>
      <w:r w:rsidR="00243881">
        <w:rPr>
          <w:b/>
        </w:rPr>
        <w:t>Contours</w:t>
      </w:r>
      <w:r w:rsidR="003B41C9">
        <w:rPr>
          <w:b/>
        </w:rPr>
        <w:br/>
      </w:r>
      <w:r w:rsidR="003B41C9">
        <w:rPr>
          <w:b/>
        </w:rPr>
        <w:br/>
      </w:r>
      <w:r w:rsidR="003B41C9">
        <w:t>Choix de l’algorithme</w:t>
      </w:r>
      <w:r w:rsidR="007140C0">
        <w:t>, avec</w:t>
      </w:r>
      <w:r w:rsidR="003B41C9">
        <w:t xml:space="preserve"> n le nombre de gaussiennes</w:t>
      </w:r>
      <w:r w:rsidR="007140C0">
        <w:t xml:space="preserve"> à trouver :</w:t>
      </w:r>
      <w:r w:rsidR="003B41C9">
        <w:br/>
        <w:t xml:space="preserve">1/ Fit directement sur n gaussiennes (long) </w:t>
      </w:r>
      <w:r w:rsidR="003B41C9">
        <w:br/>
        <w:t>2/ Fit des gaussiennes séparément, sur n zones, mais position approximative.</w:t>
      </w:r>
    </w:p>
    <w:p w:rsidR="003B41C9" w:rsidRPr="003B41C9" w:rsidRDefault="003B41C9" w:rsidP="003B41C9">
      <w:pPr>
        <w:pStyle w:val="Paragraphedeliste"/>
      </w:pPr>
      <w:r w:rsidRPr="003B41C9">
        <w:t>3/ Fit des gaussiennes séparément, sur n zones avec marqogauss. Plus précis.</w:t>
      </w:r>
    </w:p>
    <w:p w:rsidR="00FD4EED" w:rsidRDefault="003B41C9" w:rsidP="00B75A63">
      <w:pPr>
        <w:pStyle w:val="Paragraphedeliste"/>
      </w:pPr>
      <w:r w:rsidRPr="003B41C9">
        <w:t>4/ Findpeak (à implémenter)</w:t>
      </w:r>
    </w:p>
    <w:p w:rsidR="00BD4793" w:rsidRDefault="00BD4793" w:rsidP="00B75A63">
      <w:pPr>
        <w:pStyle w:val="Paragraphedeliste"/>
      </w:pPr>
    </w:p>
    <w:p w:rsidR="00BD4793" w:rsidRDefault="00BD4793" w:rsidP="00B75A63">
      <w:pPr>
        <w:pStyle w:val="Paragraphedeliste"/>
      </w:pPr>
      <w:r>
        <w:t>On renvoit ensuite les histogrammes en intensité et en rayon des gaussiennes.</w:t>
      </w:r>
      <w:r>
        <w:br/>
        <w:t>Le paramètre des gaussiennes est enregistré dans le dossier, avec la date correspondante.</w:t>
      </w:r>
    </w:p>
    <w:p w:rsidR="00B75A63" w:rsidRPr="00B75A63" w:rsidRDefault="00B75A63" w:rsidP="00B75A63">
      <w:pPr>
        <w:pStyle w:val="Paragraphedeliste"/>
      </w:pPr>
    </w:p>
    <w:p w:rsidR="00A42040" w:rsidRPr="00A8382B" w:rsidRDefault="00FD4EED" w:rsidP="00A42040">
      <w:pPr>
        <w:pStyle w:val="Paragraphedeliste"/>
        <w:numPr>
          <w:ilvl w:val="0"/>
          <w:numId w:val="1"/>
        </w:numPr>
        <w:rPr>
          <w:u w:val="single"/>
        </w:rPr>
      </w:pPr>
      <w:r>
        <w:rPr>
          <w:u w:val="single"/>
        </w:rPr>
        <w:t>Affichage :</w:t>
      </w:r>
      <w:r w:rsidR="00A42040">
        <w:rPr>
          <w:u w:val="single"/>
        </w:rPr>
        <w:br/>
      </w:r>
      <w:r w:rsidR="00A42040">
        <w:t>L’image de gauche affiche l’image en Source, et l’image de droite l’image en Sortie.</w:t>
      </w:r>
    </w:p>
    <w:p w:rsidR="00A42040" w:rsidRDefault="00A42040" w:rsidP="00A42040">
      <w:pPr>
        <w:pStyle w:val="Paragraphedeliste"/>
      </w:pPr>
      <w:r>
        <w:t>L’image du bas sert à la superposition d’images.</w:t>
      </w:r>
    </w:p>
    <w:p w:rsidR="00A42040" w:rsidRPr="00A42040" w:rsidRDefault="00A42040" w:rsidP="00A42040">
      <w:pPr>
        <w:pStyle w:val="Paragraphedeliste"/>
        <w:rPr>
          <w:u w:val="single"/>
        </w:rPr>
      </w:pPr>
    </w:p>
    <w:p w:rsidR="00A658D1" w:rsidRPr="00A658D1" w:rsidRDefault="00A42040" w:rsidP="00A8382B">
      <w:pPr>
        <w:pStyle w:val="Paragraphedeliste"/>
        <w:numPr>
          <w:ilvl w:val="0"/>
          <w:numId w:val="1"/>
        </w:numPr>
        <w:rPr>
          <w:u w:val="single"/>
        </w:rPr>
      </w:pPr>
      <w:r>
        <w:rPr>
          <w:u w:val="single"/>
        </w:rPr>
        <w:lastRenderedPageBreak/>
        <w:t>Historique</w:t>
      </w:r>
      <w:r>
        <w:rPr>
          <w:u w:val="single"/>
        </w:rPr>
        <w:br/>
      </w:r>
      <w:r w:rsidR="00D95F79">
        <w:rPr>
          <w:i/>
        </w:rPr>
        <w:t>Encore à améliorer</w:t>
      </w:r>
      <w:r w:rsidR="00D95F79">
        <w:rPr>
          <w:i/>
        </w:rPr>
        <w:br/>
      </w:r>
      <w:r w:rsidR="00D95F79">
        <w:t>E</w:t>
      </w:r>
      <w:r w:rsidRPr="00A42040">
        <w:t>nregistre les opérations réalisées sur l’image.</w:t>
      </w:r>
    </w:p>
    <w:p w:rsidR="00A658D1" w:rsidRDefault="00A658D1" w:rsidP="00A658D1">
      <w:pPr>
        <w:pStyle w:val="Paragraphedeliste"/>
        <w:rPr>
          <w:u w:val="single"/>
        </w:rPr>
      </w:pPr>
    </w:p>
    <w:p w:rsidR="00A658D1" w:rsidRDefault="00A658D1" w:rsidP="00A658D1">
      <w:pPr>
        <w:pStyle w:val="Paragraphedeliste"/>
        <w:ind w:left="1416" w:hanging="707"/>
        <w:rPr>
          <w:u w:val="single"/>
        </w:rPr>
      </w:pPr>
      <w:r w:rsidRPr="00A658D1">
        <w:t>(Bonus)</w:t>
      </w:r>
      <w:r>
        <w:rPr>
          <w:u w:val="single"/>
        </w:rPr>
        <w:t xml:space="preserve"> Touches clavier :</w:t>
      </w:r>
    </w:p>
    <w:p w:rsidR="00A658D1" w:rsidRPr="005371CA" w:rsidRDefault="005371CA" w:rsidP="00A658D1">
      <w:pPr>
        <w:pStyle w:val="Paragraphedeliste"/>
        <w:ind w:left="1416"/>
      </w:pPr>
      <w:r>
        <w:t xml:space="preserve">Afin de pouvoir rapidement observer les nuances des images sans modifier leurs valeurs, on peut appuyer sur les touches </w:t>
      </w:r>
      <w:r w:rsidRPr="005371CA">
        <w:rPr>
          <w:b/>
        </w:rPr>
        <w:t>C</w:t>
      </w:r>
      <w:r>
        <w:t xml:space="preserve"> et </w:t>
      </w:r>
      <w:r w:rsidRPr="005371CA">
        <w:rPr>
          <w:b/>
        </w:rPr>
        <w:t>L</w:t>
      </w:r>
      <w:r>
        <w:t xml:space="preserve">. Celles-ci respectivement contrastent ou affichent le logarithme des images </w:t>
      </w:r>
      <w:r w:rsidRPr="005371CA">
        <w:rPr>
          <w:i/>
        </w:rPr>
        <w:t xml:space="preserve">log(1+img)/log(2) </w:t>
      </w:r>
      <w:r>
        <w:rPr>
          <w:i/>
        </w:rPr>
        <w:t xml:space="preserve"> </w:t>
      </w:r>
      <w:r>
        <w:t>en entrée et en source.</w:t>
      </w:r>
      <w:r>
        <w:br/>
        <w:t xml:space="preserve">Si on veut afficher de nouveau les images normales, il suffit d’appuyer sur </w:t>
      </w:r>
      <w:r w:rsidRPr="005371CA">
        <w:rPr>
          <w:b/>
        </w:rPr>
        <w:t>N</w:t>
      </w:r>
      <w:r>
        <w:t xml:space="preserve">. </w:t>
      </w:r>
    </w:p>
    <w:p w:rsidR="00A658D1" w:rsidRDefault="00A658D1" w:rsidP="00A42040">
      <w:pPr>
        <w:pStyle w:val="Paragraphedeliste"/>
        <w:rPr>
          <w:u w:val="single"/>
        </w:rPr>
      </w:pPr>
    </w:p>
    <w:p w:rsidR="00A658D1" w:rsidRDefault="00A658D1" w:rsidP="00A42040">
      <w:pPr>
        <w:pStyle w:val="Paragraphedeliste"/>
        <w:rPr>
          <w:u w:val="single"/>
        </w:rPr>
      </w:pPr>
    </w:p>
    <w:p w:rsidR="00FD4EED" w:rsidRPr="004A05F5" w:rsidRDefault="004A05F5" w:rsidP="00A42040">
      <w:pPr>
        <w:pStyle w:val="Paragraphedeliste"/>
      </w:pPr>
      <w:r>
        <w:rPr>
          <w:u w:val="single"/>
        </w:rPr>
        <w:t>Note :</w:t>
      </w:r>
      <w:r>
        <w:rPr>
          <w:u w:val="single"/>
        </w:rPr>
        <w:br/>
      </w:r>
      <w:r>
        <w:t>Les boutons de sauvegarde n’étant pas encore implémentées, on peut sauvegarder des images en l’affichant (</w:t>
      </w:r>
      <w:r w:rsidRPr="004A05F5">
        <w:rPr>
          <w:b/>
        </w:rPr>
        <w:t>Show</w:t>
      </w:r>
      <w:r>
        <w:t>) puis en utilisant l’utilitaire de Matlab.</w:t>
      </w:r>
    </w:p>
    <w:p w:rsidR="00FD4EED" w:rsidRDefault="00FD4EED" w:rsidP="00FD4EED">
      <w:pPr>
        <w:pStyle w:val="Paragraphedeliste"/>
      </w:pPr>
    </w:p>
    <w:p w:rsidR="00FD4EED" w:rsidRDefault="00FD4EED" w:rsidP="00FD4EED">
      <w:pPr>
        <w:pStyle w:val="Paragraphedeliste"/>
      </w:pPr>
    </w:p>
    <w:p w:rsidR="004A05F5" w:rsidRPr="004A05F5" w:rsidRDefault="004A05F5" w:rsidP="00FD4EED">
      <w:pPr>
        <w:pStyle w:val="Paragraphedeliste"/>
        <w:rPr>
          <w:u w:val="single"/>
        </w:rPr>
      </w:pPr>
      <w:r w:rsidRPr="004A05F5">
        <w:rPr>
          <w:u w:val="single"/>
        </w:rPr>
        <w:t>Fonctions utilisées :</w:t>
      </w:r>
    </w:p>
    <w:p w:rsidR="004A05F5" w:rsidRDefault="004A05F5" w:rsidP="004A05F5">
      <w:pPr>
        <w:pStyle w:val="Paragraphedeliste"/>
      </w:pPr>
      <w:r>
        <w:t>Farview.fig</w:t>
      </w:r>
    </w:p>
    <w:p w:rsidR="004A05F5" w:rsidRDefault="004A05F5" w:rsidP="004A05F5">
      <w:pPr>
        <w:pStyle w:val="Paragraphedeliste"/>
      </w:pPr>
      <w:r>
        <w:t>Farview.m</w:t>
      </w:r>
    </w:p>
    <w:p w:rsidR="004A05F5" w:rsidRDefault="004A05F5" w:rsidP="004A05F5">
      <w:pPr>
        <w:pStyle w:val="Paragraphedeliste"/>
      </w:pPr>
      <w:r>
        <w:t>RngaussRI.m</w:t>
      </w:r>
    </w:p>
    <w:p w:rsidR="004A05F5" w:rsidRDefault="004A05F5" w:rsidP="004A05F5">
      <w:pPr>
        <w:pStyle w:val="Paragraphedeliste"/>
      </w:pPr>
      <w:r>
        <w:t>approxR.m</w:t>
      </w:r>
    </w:p>
    <w:p w:rsidR="004A05F5" w:rsidRDefault="004A05F5" w:rsidP="004A05F5">
      <w:pPr>
        <w:pStyle w:val="Paragraphedeliste"/>
      </w:pPr>
      <w:r>
        <w:t>calcR.m</w:t>
      </w:r>
    </w:p>
    <w:p w:rsidR="004A05F5" w:rsidRDefault="004A05F5" w:rsidP="004A05F5">
      <w:pPr>
        <w:pStyle w:val="Paragraphedeliste"/>
      </w:pPr>
      <w:r>
        <w:t>contours.m</w:t>
      </w:r>
    </w:p>
    <w:p w:rsidR="004A05F5" w:rsidRPr="00A3101A" w:rsidRDefault="004A05F5" w:rsidP="004A05F5">
      <w:pPr>
        <w:pStyle w:val="Paragraphedeliste"/>
      </w:pPr>
      <w:r w:rsidRPr="00A3101A">
        <w:t>contoursp.m</w:t>
      </w:r>
    </w:p>
    <w:p w:rsidR="004A05F5" w:rsidRPr="00A3101A" w:rsidRDefault="004A05F5" w:rsidP="004A05F5">
      <w:pPr>
        <w:pStyle w:val="Paragraphedeliste"/>
      </w:pPr>
      <w:r w:rsidRPr="00A3101A">
        <w:t>filtreWiener.m</w:t>
      </w:r>
    </w:p>
    <w:p w:rsidR="004A05F5" w:rsidRPr="00A3101A" w:rsidRDefault="004A05F5" w:rsidP="004A05F5">
      <w:pPr>
        <w:pStyle w:val="Paragraphedeliste"/>
      </w:pPr>
      <w:r w:rsidRPr="00A3101A">
        <w:t>filtreWienerAuto2.m</w:t>
      </w:r>
    </w:p>
    <w:p w:rsidR="004A05F5" w:rsidRPr="00A3101A" w:rsidRDefault="004A05F5" w:rsidP="004A05F5">
      <w:pPr>
        <w:pStyle w:val="Paragraphedeliste"/>
        <w:rPr>
          <w:i/>
        </w:rPr>
      </w:pPr>
      <w:r w:rsidRPr="00A3101A">
        <w:rPr>
          <w:i/>
        </w:rPr>
        <w:t>findpeak.m (bientôt)</w:t>
      </w:r>
    </w:p>
    <w:p w:rsidR="004A05F5" w:rsidRPr="00A3101A" w:rsidRDefault="004A05F5" w:rsidP="004A05F5">
      <w:pPr>
        <w:pStyle w:val="Paragraphedeliste"/>
      </w:pPr>
      <w:r w:rsidRPr="00A3101A">
        <w:t>fit_ngaussRI.m</w:t>
      </w:r>
    </w:p>
    <w:p w:rsidR="004A05F5" w:rsidRPr="00A3101A" w:rsidRDefault="004A05F5" w:rsidP="004A05F5">
      <w:pPr>
        <w:pStyle w:val="Paragraphedeliste"/>
      </w:pPr>
      <w:r w:rsidRPr="00A3101A">
        <w:t>fitngauss.m</w:t>
      </w:r>
    </w:p>
    <w:p w:rsidR="004A05F5" w:rsidRPr="00A3101A" w:rsidRDefault="004A05F5" w:rsidP="004A05F5">
      <w:pPr>
        <w:pStyle w:val="Paragraphedeliste"/>
      </w:pPr>
      <w:r w:rsidRPr="00A3101A">
        <w:t>fitopt.m</w:t>
      </w:r>
    </w:p>
    <w:p w:rsidR="004A05F5" w:rsidRPr="00A3101A" w:rsidRDefault="004A05F5" w:rsidP="004A05F5">
      <w:pPr>
        <w:pStyle w:val="Paragraphedeliste"/>
      </w:pPr>
      <w:r w:rsidRPr="00A3101A">
        <w:t>gaussian.m</w:t>
      </w:r>
    </w:p>
    <w:p w:rsidR="004A05F5" w:rsidRPr="00A3101A" w:rsidRDefault="004A05F5" w:rsidP="004A05F5">
      <w:pPr>
        <w:pStyle w:val="Paragraphedeliste"/>
      </w:pPr>
      <w:r w:rsidRPr="00A3101A">
        <w:t>marqogauss.m</w:t>
      </w:r>
      <w:r w:rsidRPr="00A3101A">
        <w:br/>
        <w:t>trackread.m</w:t>
      </w:r>
    </w:p>
    <w:p w:rsidR="004A05F5" w:rsidRPr="00A3101A" w:rsidRDefault="004A05F5" w:rsidP="004A05F5">
      <w:pPr>
        <w:pStyle w:val="Paragraphedeliste"/>
      </w:pPr>
    </w:p>
    <w:p w:rsidR="004A05F5" w:rsidRDefault="004A05F5" w:rsidP="004A05F5">
      <w:pPr>
        <w:pStyle w:val="Paragraphedeliste"/>
        <w:rPr>
          <w:i/>
        </w:rPr>
      </w:pPr>
      <w:r w:rsidRPr="004A05F5">
        <w:t xml:space="preserve">Matlab montre les fonctions utilisées par le programme avec: </w:t>
      </w:r>
      <w:r w:rsidRPr="004A05F5">
        <w:br/>
      </w:r>
      <w:r>
        <w:rPr>
          <w:i/>
        </w:rPr>
        <w:t xml:space="preserve">      </w:t>
      </w:r>
      <w:r w:rsidRPr="004A05F5">
        <w:rPr>
          <w:i/>
        </w:rPr>
        <w:t>[fList,pList] = matlab.codetools.requiredFilesAndProducts('Farview.m')</w:t>
      </w:r>
    </w:p>
    <w:p w:rsidR="007521F1" w:rsidRDefault="007521F1" w:rsidP="004A05F5">
      <w:pPr>
        <w:pStyle w:val="Paragraphedeliste"/>
        <w:rPr>
          <w:i/>
        </w:rPr>
      </w:pPr>
    </w:p>
    <w:p w:rsidR="007521F1" w:rsidRDefault="007521F1" w:rsidP="004A05F5">
      <w:pPr>
        <w:pStyle w:val="Paragraphedeliste"/>
        <w:rPr>
          <w:i/>
        </w:rPr>
      </w:pPr>
    </w:p>
    <w:p w:rsidR="007521F1" w:rsidRPr="00B75A63" w:rsidRDefault="00B75A63" w:rsidP="004A05F5">
      <w:pPr>
        <w:pStyle w:val="Paragraphedeliste"/>
        <w:rPr>
          <w:u w:val="single"/>
        </w:rPr>
      </w:pPr>
      <w:r w:rsidRPr="00B75A63">
        <w:rPr>
          <w:u w:val="single"/>
        </w:rPr>
        <w:t>Ce qu’il reste à faire :</w:t>
      </w:r>
    </w:p>
    <w:p w:rsidR="00B75A63" w:rsidRDefault="00B75A63" w:rsidP="004A05F5">
      <w:pPr>
        <w:pStyle w:val="Paragraphedeliste"/>
      </w:pPr>
    </w:p>
    <w:p w:rsidR="00B75A63" w:rsidRDefault="00B75A63" w:rsidP="004A05F5">
      <w:pPr>
        <w:pStyle w:val="Paragraphedeliste"/>
        <w:rPr>
          <w:i/>
        </w:rPr>
      </w:pPr>
      <w:r>
        <w:rPr>
          <w:i/>
        </w:rPr>
        <w:t>-</w:t>
      </w:r>
      <w:r w:rsidRPr="00B75A63">
        <w:rPr>
          <w:i/>
        </w:rPr>
        <w:t>Enregistrement plus simple des images et des paramètres obtenus.</w:t>
      </w:r>
    </w:p>
    <w:p w:rsidR="00B75A63" w:rsidRPr="00B75A63" w:rsidRDefault="00B75A63" w:rsidP="004A05F5">
      <w:pPr>
        <w:pStyle w:val="Paragraphedeliste"/>
        <w:rPr>
          <w:i/>
        </w:rPr>
      </w:pPr>
      <w:r>
        <w:rPr>
          <w:i/>
        </w:rPr>
        <w:t>-On peut imaginer rajouter quelques manipulations d’images : étirement, rotation…</w:t>
      </w:r>
      <w:r w:rsidRPr="00B75A63">
        <w:rPr>
          <w:i/>
        </w:rPr>
        <w:br/>
      </w:r>
      <w:r>
        <w:rPr>
          <w:i/>
        </w:rPr>
        <w:t>-</w:t>
      </w:r>
      <w:r w:rsidRPr="00B75A63">
        <w:rPr>
          <w:i/>
        </w:rPr>
        <w:t>Superpos</w:t>
      </w:r>
      <w:r>
        <w:rPr>
          <w:i/>
        </w:rPr>
        <w:t>ition des images et déplacement.</w:t>
      </w:r>
    </w:p>
    <w:p w:rsidR="00B75A63" w:rsidRDefault="00B75A63" w:rsidP="004A05F5">
      <w:pPr>
        <w:pStyle w:val="Paragraphedeliste"/>
      </w:pPr>
      <w:r>
        <w:t>-</w:t>
      </w:r>
      <w:r w:rsidRPr="00B75A63">
        <w:rPr>
          <w:i/>
        </w:rPr>
        <w:t>Améliorer les logs</w:t>
      </w:r>
    </w:p>
    <w:p w:rsidR="00BD4793" w:rsidRDefault="00BD4793" w:rsidP="004A05F5">
      <w:pPr>
        <w:pStyle w:val="Paragraphedeliste"/>
        <w:rPr>
          <w:u w:val="single"/>
        </w:rPr>
      </w:pPr>
    </w:p>
    <w:p w:rsidR="00B75A63" w:rsidRPr="006E2E8F" w:rsidRDefault="00B75A63" w:rsidP="006E2E8F">
      <w:pPr>
        <w:rPr>
          <w:u w:val="single"/>
        </w:rPr>
      </w:pPr>
      <w:r w:rsidRPr="006E2E8F">
        <w:rPr>
          <w:u w:val="single"/>
        </w:rPr>
        <w:lastRenderedPageBreak/>
        <w:t>Ce qui est fait :</w:t>
      </w:r>
    </w:p>
    <w:p w:rsidR="00B75A63" w:rsidRDefault="00BD4793" w:rsidP="006E2E8F">
      <w:r>
        <w:t xml:space="preserve">¤ </w:t>
      </w:r>
      <w:r w:rsidR="00B75A63">
        <w:t xml:space="preserve">Le chargement d’image de différent formats, les traitements initiaux et l’affichage des images est effectué. On peut facilement choisir quelle image passe en entrée et en sortie de chaque traitement et remplacer, </w:t>
      </w:r>
      <w:r w:rsidR="006E2E8F">
        <w:t>ajouter ou supprimer des images.</w:t>
      </w:r>
    </w:p>
    <w:p w:rsidR="00B75A63" w:rsidRDefault="00BD4793" w:rsidP="006E2E8F">
      <w:r>
        <w:t xml:space="preserve">¤ </w:t>
      </w:r>
      <w:r w:rsidR="00B75A63">
        <w:t>La Déconvolution est au point mais peut encore être améliorée avec par exemple du suréchantillonnage.</w:t>
      </w:r>
      <w:r w:rsidR="00B75A63">
        <w:br/>
        <w:t>On peut voir le résultat de façon quasi instantané et manipuler  facilement les paramètres impliqués grâce au slider.</w:t>
      </w:r>
    </w:p>
    <w:p w:rsidR="00B75A63" w:rsidRDefault="00B75A63" w:rsidP="004A05F5">
      <w:pPr>
        <w:pStyle w:val="Paragraphedeliste"/>
      </w:pPr>
      <w:r>
        <w:rPr>
          <w:noProof/>
          <w:lang w:eastAsia="fr-FR"/>
        </w:rPr>
        <w:drawing>
          <wp:anchor distT="0" distB="0" distL="114300" distR="114300" simplePos="0" relativeHeight="251681792" behindDoc="1" locked="0" layoutInCell="1" allowOverlap="1" wp14:anchorId="5368CD55" wp14:editId="769A2931">
            <wp:simplePos x="0" y="0"/>
            <wp:positionH relativeFrom="column">
              <wp:posOffset>109220</wp:posOffset>
            </wp:positionH>
            <wp:positionV relativeFrom="paragraph">
              <wp:posOffset>120015</wp:posOffset>
            </wp:positionV>
            <wp:extent cx="3921125" cy="1960245"/>
            <wp:effectExtent l="0" t="0" r="3175" b="1905"/>
            <wp:wrapThrough wrapText="bothSides">
              <wp:wrapPolygon edited="0">
                <wp:start x="0" y="0"/>
                <wp:lineTo x="0" y="21411"/>
                <wp:lineTo x="21513" y="21411"/>
                <wp:lineTo x="2151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1125" cy="1960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5A63" w:rsidRDefault="00B75A63" w:rsidP="004A05F5">
      <w:pPr>
        <w:pStyle w:val="Paragraphedeliste"/>
      </w:pPr>
      <w:r>
        <w:t xml:space="preserve">  </w:t>
      </w:r>
    </w:p>
    <w:p w:rsidR="00B75A63" w:rsidRDefault="00B75A63" w:rsidP="004A05F5">
      <w:pPr>
        <w:pStyle w:val="Paragraphedeliste"/>
      </w:pPr>
    </w:p>
    <w:p w:rsidR="00B75A63" w:rsidRDefault="00B75A63" w:rsidP="004A05F5">
      <w:pPr>
        <w:pStyle w:val="Paragraphedeliste"/>
      </w:pPr>
      <w:r>
        <w:rPr>
          <w:noProof/>
          <w:lang w:eastAsia="fr-FR"/>
        </w:rPr>
        <w:drawing>
          <wp:anchor distT="0" distB="0" distL="114300" distR="114300" simplePos="0" relativeHeight="251680768" behindDoc="1" locked="0" layoutInCell="1" allowOverlap="1" wp14:anchorId="6306DEC2" wp14:editId="199CA81F">
            <wp:simplePos x="0" y="0"/>
            <wp:positionH relativeFrom="column">
              <wp:posOffset>49530</wp:posOffset>
            </wp:positionH>
            <wp:positionV relativeFrom="paragraph">
              <wp:posOffset>162560</wp:posOffset>
            </wp:positionV>
            <wp:extent cx="2104390" cy="610870"/>
            <wp:effectExtent l="0" t="0" r="0" b="0"/>
            <wp:wrapThrough wrapText="bothSides">
              <wp:wrapPolygon edited="0">
                <wp:start x="0" y="0"/>
                <wp:lineTo x="0" y="20881"/>
                <wp:lineTo x="21313" y="20881"/>
                <wp:lineTo x="2131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4390" cy="6108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5A63" w:rsidRDefault="00B75A63" w:rsidP="004A05F5">
      <w:pPr>
        <w:pStyle w:val="Paragraphedeliste"/>
      </w:pPr>
    </w:p>
    <w:p w:rsidR="00B75A63" w:rsidRDefault="00B75A63" w:rsidP="004A05F5">
      <w:pPr>
        <w:pStyle w:val="Paragraphedeliste"/>
      </w:pPr>
    </w:p>
    <w:p w:rsidR="00B75A63" w:rsidRDefault="00B75A63" w:rsidP="004A05F5">
      <w:pPr>
        <w:pStyle w:val="Paragraphedeliste"/>
      </w:pPr>
    </w:p>
    <w:p w:rsidR="00B75A63" w:rsidRDefault="00BD4793" w:rsidP="006E2E8F">
      <w:r>
        <w:t xml:space="preserve">¤ </w:t>
      </w:r>
      <w:r w:rsidR="00B75A63">
        <w:t xml:space="preserve">L’algorithme de fit (bouton </w:t>
      </w:r>
      <w:r w:rsidR="00B75A63" w:rsidRPr="006E2E8F">
        <w:rPr>
          <w:b/>
        </w:rPr>
        <w:t>Contours</w:t>
      </w:r>
      <w:r w:rsidR="00B75A63">
        <w:t>)  est aussi facilement accessible, et renvoit les histogrammes en rayon et en intensité des gaussiennes.</w:t>
      </w:r>
      <w:r w:rsidR="00B75A63">
        <w:br/>
        <w:t xml:space="preserve">Le paramètre p est enregistré dans le dossier principal. </w:t>
      </w:r>
    </w:p>
    <w:p w:rsidR="00B75A63" w:rsidRPr="006E2E8F" w:rsidRDefault="006E2E8F" w:rsidP="004A05F5">
      <w:pPr>
        <w:pStyle w:val="Paragraphedeliste"/>
        <w:rPr>
          <w:i/>
        </w:rPr>
      </w:pPr>
      <w:r w:rsidRPr="006E2E8F">
        <w:rPr>
          <w:i/>
        </w:rPr>
        <w:t>Exemple d’histogrammes obtenus :</w:t>
      </w:r>
    </w:p>
    <w:p w:rsidR="006E2E8F" w:rsidRDefault="00BD4793" w:rsidP="006E2E8F">
      <w:pPr>
        <w:pStyle w:val="Paragraphedeliste"/>
        <w:ind w:left="-851" w:right="-142"/>
      </w:pPr>
      <w:r>
        <w:rPr>
          <w:noProof/>
          <w:lang w:eastAsia="fr-FR"/>
        </w:rPr>
        <w:drawing>
          <wp:inline distT="0" distB="0" distL="0" distR="0">
            <wp:extent cx="2878429" cy="2372781"/>
            <wp:effectExtent l="0" t="0" r="0" b="889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2617" cy="2376233"/>
                    </a:xfrm>
                    <a:prstGeom prst="rect">
                      <a:avLst/>
                    </a:prstGeom>
                    <a:noFill/>
                    <a:ln>
                      <a:noFill/>
                    </a:ln>
                  </pic:spPr>
                </pic:pic>
              </a:graphicData>
            </a:graphic>
          </wp:inline>
        </w:drawing>
      </w:r>
      <w:r w:rsidR="006E2E8F">
        <w:t xml:space="preserve">   </w:t>
      </w:r>
      <w:r w:rsidR="006E2E8F">
        <w:rPr>
          <w:noProof/>
          <w:lang w:eastAsia="fr-FR"/>
        </w:rPr>
        <w:drawing>
          <wp:inline distT="0" distB="0" distL="0" distR="0">
            <wp:extent cx="2865549" cy="2394830"/>
            <wp:effectExtent l="0" t="0" r="0" b="571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4861" cy="2394255"/>
                    </a:xfrm>
                    <a:prstGeom prst="rect">
                      <a:avLst/>
                    </a:prstGeom>
                    <a:noFill/>
                    <a:ln>
                      <a:noFill/>
                    </a:ln>
                  </pic:spPr>
                </pic:pic>
              </a:graphicData>
            </a:graphic>
          </wp:inline>
        </w:drawing>
      </w:r>
      <w:r w:rsidR="006E2E8F">
        <w:t xml:space="preserve">    </w:t>
      </w:r>
    </w:p>
    <w:p w:rsidR="006E2E8F" w:rsidRDefault="006E2E8F" w:rsidP="006E2E8F">
      <w:pPr>
        <w:pStyle w:val="Paragraphedeliste"/>
        <w:ind w:left="-851"/>
      </w:pPr>
    </w:p>
    <w:p w:rsidR="006E2E8F" w:rsidRDefault="006E2E8F" w:rsidP="006E2E8F">
      <w:pPr>
        <w:pStyle w:val="Paragraphedeliste"/>
        <w:ind w:left="-851"/>
      </w:pPr>
    </w:p>
    <w:p w:rsidR="00A87134" w:rsidRDefault="00A87134" w:rsidP="006E2E8F">
      <w:pPr>
        <w:pStyle w:val="Paragraphedeliste"/>
        <w:ind w:left="-851"/>
      </w:pPr>
    </w:p>
    <w:p w:rsidR="00A87134" w:rsidRDefault="00A87134" w:rsidP="006E2E8F">
      <w:pPr>
        <w:pStyle w:val="Paragraphedeliste"/>
        <w:ind w:left="-851"/>
      </w:pPr>
    </w:p>
    <w:p w:rsidR="00A87134" w:rsidRDefault="00A87134" w:rsidP="006E2E8F">
      <w:pPr>
        <w:pStyle w:val="Paragraphedeliste"/>
        <w:ind w:left="-851"/>
      </w:pPr>
    </w:p>
    <w:p w:rsidR="006E2E8F" w:rsidRDefault="006E2E8F" w:rsidP="006E2E8F">
      <w:pPr>
        <w:pStyle w:val="Paragraphedeliste"/>
        <w:ind w:left="-851"/>
      </w:pPr>
      <w:r>
        <w:lastRenderedPageBreak/>
        <w:t>L’algorithme de contour affiche aussi son cheminement, afin que l’utilisateur puisse –ou non- valider le résultat qu’il obtient :</w:t>
      </w:r>
    </w:p>
    <w:p w:rsidR="00B75A63" w:rsidRDefault="00B75A63" w:rsidP="006E2E8F">
      <w:pPr>
        <w:pStyle w:val="Paragraphedeliste"/>
        <w:ind w:left="-851"/>
      </w:pPr>
    </w:p>
    <w:p w:rsidR="006E2E8F" w:rsidRDefault="006E2E8F" w:rsidP="006E2E8F">
      <w:pPr>
        <w:pStyle w:val="Paragraphedeliste"/>
        <w:ind w:left="-567"/>
        <w:jc w:val="center"/>
      </w:pPr>
      <w:r>
        <w:rPr>
          <w:noProof/>
          <w:lang w:eastAsia="fr-FR"/>
        </w:rPr>
        <w:drawing>
          <wp:inline distT="0" distB="0" distL="0" distR="0" wp14:anchorId="1C787045" wp14:editId="5377B898">
            <wp:extent cx="3760631" cy="3414209"/>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0774" cy="3414339"/>
                    </a:xfrm>
                    <a:prstGeom prst="rect">
                      <a:avLst/>
                    </a:prstGeom>
                    <a:noFill/>
                    <a:ln>
                      <a:noFill/>
                    </a:ln>
                  </pic:spPr>
                </pic:pic>
              </a:graphicData>
            </a:graphic>
          </wp:inline>
        </w:drawing>
      </w:r>
    </w:p>
    <w:p w:rsidR="006E2E8F" w:rsidRDefault="006E2E8F" w:rsidP="006E2E8F">
      <w:pPr>
        <w:pStyle w:val="Paragraphedeliste"/>
        <w:ind w:left="-567"/>
      </w:pPr>
    </w:p>
    <w:p w:rsidR="006E2E8F" w:rsidRPr="007521F1" w:rsidRDefault="00A87134" w:rsidP="006E2E8F">
      <w:pPr>
        <w:pStyle w:val="Paragraphedeliste"/>
        <w:ind w:left="0"/>
      </w:pPr>
      <w:r>
        <w:t>On remarque que l’algorithme n’est pas très robuste quand deux gaussiennes sont très proches.</w:t>
      </w:r>
      <w:bookmarkStart w:id="0" w:name="_GoBack"/>
      <w:bookmarkEnd w:id="0"/>
    </w:p>
    <w:sectPr w:rsidR="006E2E8F" w:rsidRPr="007521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F30943"/>
    <w:multiLevelType w:val="hybridMultilevel"/>
    <w:tmpl w:val="C1FEA78E"/>
    <w:lvl w:ilvl="0" w:tplc="47921CA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BB5"/>
    <w:rsid w:val="000D324B"/>
    <w:rsid w:val="000E7BB5"/>
    <w:rsid w:val="00243881"/>
    <w:rsid w:val="003461F8"/>
    <w:rsid w:val="003B41C9"/>
    <w:rsid w:val="004A05F5"/>
    <w:rsid w:val="005371CA"/>
    <w:rsid w:val="00540EC1"/>
    <w:rsid w:val="006B19EB"/>
    <w:rsid w:val="006E2E8F"/>
    <w:rsid w:val="007140C0"/>
    <w:rsid w:val="007521F1"/>
    <w:rsid w:val="008E197C"/>
    <w:rsid w:val="009B2C55"/>
    <w:rsid w:val="00A3101A"/>
    <w:rsid w:val="00A42040"/>
    <w:rsid w:val="00A658D1"/>
    <w:rsid w:val="00A8382B"/>
    <w:rsid w:val="00A87134"/>
    <w:rsid w:val="00B07C72"/>
    <w:rsid w:val="00B75A63"/>
    <w:rsid w:val="00BD4793"/>
    <w:rsid w:val="00C15A9C"/>
    <w:rsid w:val="00CF3AD8"/>
    <w:rsid w:val="00D533E9"/>
    <w:rsid w:val="00D95F79"/>
    <w:rsid w:val="00DD1067"/>
    <w:rsid w:val="00F33895"/>
    <w:rsid w:val="00FD4EE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F3A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F3AD8"/>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CF3AD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3AD8"/>
    <w:rPr>
      <w:rFonts w:ascii="Tahoma" w:hAnsi="Tahoma" w:cs="Tahoma"/>
      <w:sz w:val="16"/>
      <w:szCs w:val="16"/>
    </w:rPr>
  </w:style>
  <w:style w:type="paragraph" w:styleId="Paragraphedeliste">
    <w:name w:val="List Paragraph"/>
    <w:basedOn w:val="Normal"/>
    <w:uiPriority w:val="34"/>
    <w:qFormat/>
    <w:rsid w:val="00FD4E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F3A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F3AD8"/>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CF3AD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3AD8"/>
    <w:rPr>
      <w:rFonts w:ascii="Tahoma" w:hAnsi="Tahoma" w:cs="Tahoma"/>
      <w:sz w:val="16"/>
      <w:szCs w:val="16"/>
    </w:rPr>
  </w:style>
  <w:style w:type="paragraph" w:styleId="Paragraphedeliste">
    <w:name w:val="List Paragraph"/>
    <w:basedOn w:val="Normal"/>
    <w:uiPriority w:val="34"/>
    <w:qFormat/>
    <w:rsid w:val="00FD4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143556">
      <w:bodyDiv w:val="1"/>
      <w:marLeft w:val="0"/>
      <w:marRight w:val="0"/>
      <w:marTop w:val="0"/>
      <w:marBottom w:val="0"/>
      <w:divBdr>
        <w:top w:val="none" w:sz="0" w:space="0" w:color="auto"/>
        <w:left w:val="none" w:sz="0" w:space="0" w:color="auto"/>
        <w:bottom w:val="none" w:sz="0" w:space="0" w:color="auto"/>
        <w:right w:val="none" w:sz="0" w:space="0" w:color="auto"/>
      </w:divBdr>
    </w:div>
    <w:div w:id="151946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CFE01DD7.dotm</Template>
  <TotalTime>181</TotalTime>
  <Pages>6</Pages>
  <Words>758</Words>
  <Characters>4173</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dc:creator>
  <cp:keywords/>
  <dc:description/>
  <cp:lastModifiedBy>Mau Adrien</cp:lastModifiedBy>
  <cp:revision>21</cp:revision>
  <dcterms:created xsi:type="dcterms:W3CDTF">2017-01-12T20:11:00Z</dcterms:created>
  <dcterms:modified xsi:type="dcterms:W3CDTF">2017-01-13T18:07:00Z</dcterms:modified>
</cp:coreProperties>
</file>